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298EF519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F0457" w14:textId="2133698C" w:rsidR="00811C48" w:rsidRPr="001E7ABE" w:rsidRDefault="00334F63" w:rsidP="004B6AFE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 xml:space="preserve">Exercise </w:t>
            </w:r>
            <w:r w:rsidR="000F1EBF" w:rsidRPr="00A248C3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02664C6F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47C85813" wp14:editId="6BE7AE09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4B8732BB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0E879" w14:textId="77777777" w:rsidR="00334F63" w:rsidRDefault="00334F63" w:rsidP="00B67595">
            <w:pPr>
              <w:pStyle w:val="Header"/>
              <w:rPr>
                <w:rFonts w:ascii="Arial Narrow" w:hAnsi="Arial Narrow" w:cs="Tahoma"/>
                <w:sz w:val="36"/>
              </w:rPr>
            </w:pPr>
            <w:r w:rsidRPr="00334F63">
              <w:rPr>
                <w:rFonts w:ascii="Arial Narrow" w:hAnsi="Arial Narrow" w:cs="Tahoma"/>
                <w:sz w:val="36"/>
              </w:rPr>
              <w:t>COMP6048</w:t>
            </w:r>
          </w:p>
          <w:p w14:paraId="5CA20A06" w14:textId="0853211F" w:rsidR="00A248C3" w:rsidRPr="00A248C3" w:rsidRDefault="00334F63" w:rsidP="00B67595">
            <w:pPr>
              <w:pStyle w:val="Header"/>
              <w:rPr>
                <w:rFonts w:ascii="Arial Narrow" w:hAnsi="Arial Narrow" w:cs="Tahoma"/>
                <w:sz w:val="36"/>
              </w:rPr>
            </w:pPr>
            <w:r w:rsidRPr="00334F63">
              <w:rPr>
                <w:rFonts w:ascii="Arial Narrow" w:hAnsi="Arial Narrow" w:cs="Tahoma"/>
                <w:sz w:val="36"/>
              </w:rPr>
              <w:t>Data Structures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F675DD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541C3B1D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209ED" w14:textId="2C7E31A3" w:rsidR="00F80742" w:rsidRPr="009D64EE" w:rsidRDefault="009D64EE" w:rsidP="00A248C3">
            <w:pPr>
              <w:ind w:right="480"/>
              <w:rPr>
                <w:bCs/>
                <w:sz w:val="20"/>
                <w:szCs w:val="20"/>
              </w:rPr>
            </w:pPr>
            <w:r w:rsidRPr="009D64EE">
              <w:rPr>
                <w:sz w:val="20"/>
                <w:szCs w:val="20"/>
              </w:rPr>
              <w:t xml:space="preserve">Case created on Even </w:t>
            </w:r>
            <w:r w:rsidR="00E468DB">
              <w:rPr>
                <w:sz w:val="20"/>
                <w:szCs w:val="20"/>
              </w:rPr>
              <w:t xml:space="preserve">Semester </w:t>
            </w:r>
            <w:r w:rsidRPr="009D64EE">
              <w:rPr>
                <w:sz w:val="20"/>
                <w:szCs w:val="20"/>
              </w:rPr>
              <w:t>2017/2018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5338257" w14:textId="6908F876" w:rsidR="000732DF" w:rsidRPr="009D64EE" w:rsidRDefault="00985846" w:rsidP="000732DF">
            <w:pPr>
              <w:jc w:val="right"/>
              <w:rPr>
                <w:b/>
                <w:sz w:val="20"/>
                <w:szCs w:val="20"/>
              </w:rPr>
            </w:pPr>
            <w:r w:rsidRPr="009D64EE">
              <w:rPr>
                <w:b/>
                <w:sz w:val="20"/>
                <w:szCs w:val="20"/>
              </w:rPr>
              <w:t>COMP6048-</w:t>
            </w:r>
            <w:r w:rsidR="0048454F" w:rsidRPr="009D64EE">
              <w:rPr>
                <w:b/>
                <w:sz w:val="20"/>
                <w:szCs w:val="20"/>
              </w:rPr>
              <w:t>SW-</w:t>
            </w:r>
            <w:r w:rsidR="00EA059C">
              <w:rPr>
                <w:b/>
                <w:sz w:val="20"/>
                <w:szCs w:val="20"/>
              </w:rPr>
              <w:t>0</w:t>
            </w:r>
            <w:r w:rsidR="000362B9">
              <w:rPr>
                <w:b/>
                <w:sz w:val="20"/>
                <w:szCs w:val="20"/>
              </w:rPr>
              <w:t>3</w:t>
            </w:r>
          </w:p>
        </w:tc>
      </w:tr>
    </w:tbl>
    <w:p w14:paraId="767AAD17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14EBF28A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14:paraId="3AC46263" w14:textId="6245CCAD" w:rsidR="004B47B5" w:rsidRPr="00FE1606" w:rsidRDefault="004B47B5" w:rsidP="004B47B5">
      <w:pPr>
        <w:rPr>
          <w:i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2AC9ECA7" w14:textId="2029A660" w:rsidR="00FE1606" w:rsidRDefault="00FE1606" w:rsidP="004B47B5">
      <w:pPr>
        <w:rPr>
          <w:i/>
          <w:lang w:val="id-ID"/>
        </w:rPr>
      </w:pPr>
    </w:p>
    <w:p w14:paraId="78E06B51" w14:textId="48B65823" w:rsidR="0078606F" w:rsidRDefault="0078606F" w:rsidP="00985CB4">
      <w:pPr>
        <w:pStyle w:val="ListParagraph"/>
        <w:numPr>
          <w:ilvl w:val="0"/>
          <w:numId w:val="39"/>
        </w:numPr>
        <w:spacing w:line="360" w:lineRule="auto"/>
      </w:pPr>
      <w:r>
        <w:t xml:space="preserve">The program consists of </w:t>
      </w:r>
      <w:r w:rsidRPr="0078606F">
        <w:rPr>
          <w:b/>
        </w:rPr>
        <w:t>3 menus</w:t>
      </w:r>
      <w:r>
        <w:t>:</w:t>
      </w:r>
    </w:p>
    <w:p w14:paraId="16602097" w14:textId="6FB2994A" w:rsidR="0078606F" w:rsidRDefault="00985CB4" w:rsidP="00985CB4">
      <w:pPr>
        <w:pStyle w:val="ListParagraph"/>
        <w:numPr>
          <w:ilvl w:val="0"/>
          <w:numId w:val="40"/>
        </w:numPr>
        <w:spacing w:line="360" w:lineRule="auto"/>
      </w:pPr>
      <w:r>
        <w:t>Add Initial</w:t>
      </w:r>
    </w:p>
    <w:p w14:paraId="31AF8C18" w14:textId="4905D507" w:rsidR="00985CB4" w:rsidRDefault="00985CB4" w:rsidP="00985CB4">
      <w:pPr>
        <w:pStyle w:val="ListParagraph"/>
        <w:numPr>
          <w:ilvl w:val="0"/>
          <w:numId w:val="40"/>
        </w:numPr>
        <w:spacing w:line="360" w:lineRule="auto"/>
      </w:pPr>
      <w:r>
        <w:t>View Initial</w:t>
      </w:r>
    </w:p>
    <w:p w14:paraId="7FCA564A" w14:textId="39BED807" w:rsidR="00985CB4" w:rsidRPr="0078606F" w:rsidRDefault="00985CB4" w:rsidP="00985CB4">
      <w:pPr>
        <w:pStyle w:val="ListParagraph"/>
        <w:numPr>
          <w:ilvl w:val="0"/>
          <w:numId w:val="40"/>
        </w:numPr>
        <w:spacing w:line="360" w:lineRule="auto"/>
      </w:pPr>
      <w:r>
        <w:t>Exit</w:t>
      </w:r>
    </w:p>
    <w:p w14:paraId="0DF8F3BE" w14:textId="77777777" w:rsidR="00C8178B" w:rsidRPr="00C8178B" w:rsidRDefault="00D91DD9" w:rsidP="00C8178B">
      <w:pPr>
        <w:pStyle w:val="ListParagraph"/>
        <w:numPr>
          <w:ilvl w:val="0"/>
          <w:numId w:val="39"/>
        </w:numPr>
        <w:spacing w:line="360" w:lineRule="auto"/>
      </w:pPr>
      <w:r>
        <w:t xml:space="preserve">The program will ask user to </w:t>
      </w:r>
      <w:r w:rsidRPr="00AB6ED1">
        <w:rPr>
          <w:b/>
        </w:rPr>
        <w:t>input choose menu.</w:t>
      </w:r>
      <w:r>
        <w:t xml:space="preserve"> Validate the input must be </w:t>
      </w:r>
      <w:r w:rsidRPr="00F57B0A">
        <w:rPr>
          <w:b/>
        </w:rPr>
        <w:t xml:space="preserve">between 1 </w:t>
      </w:r>
      <w:r w:rsidRPr="00AB6ED1">
        <w:t>and</w:t>
      </w:r>
      <w:r w:rsidRPr="00F57B0A">
        <w:rPr>
          <w:b/>
        </w:rPr>
        <w:t xml:space="preserve"> </w:t>
      </w:r>
      <w:r>
        <w:rPr>
          <w:b/>
        </w:rPr>
        <w:t>3</w:t>
      </w:r>
    </w:p>
    <w:p w14:paraId="310CAEDC" w14:textId="53EC412D" w:rsidR="00D91DD9" w:rsidRDefault="00C8178B" w:rsidP="00C8178B">
      <w:pPr>
        <w:pStyle w:val="ListParagraph"/>
        <w:spacing w:line="360" w:lineRule="auto"/>
        <w:jc w:val="center"/>
      </w:pPr>
      <w:r>
        <w:rPr>
          <w:noProof/>
        </w:rPr>
        <w:drawing>
          <wp:inline distT="0" distB="0" distL="0" distR="0" wp14:anchorId="71AAC6D0" wp14:editId="4D5513FA">
            <wp:extent cx="5400000" cy="623077"/>
            <wp:effectExtent l="19050" t="19050" r="10795" b="24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6230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8D2FA5" w14:textId="09156BA9" w:rsidR="000B26C3" w:rsidRDefault="000B26C3" w:rsidP="000B26C3">
      <w:pPr>
        <w:pStyle w:val="Caption"/>
        <w:spacing w:line="360" w:lineRule="auto"/>
        <w:ind w:left="1070"/>
        <w:jc w:val="center"/>
      </w:pPr>
      <w:r w:rsidRPr="00E30A22">
        <w:rPr>
          <w:i w:val="0"/>
          <w:color w:val="auto"/>
          <w:sz w:val="20"/>
        </w:rPr>
        <w:t xml:space="preserve">Figure </w:t>
      </w:r>
      <w:r w:rsidR="00C71412">
        <w:rPr>
          <w:i w:val="0"/>
          <w:color w:val="auto"/>
          <w:sz w:val="20"/>
        </w:rPr>
        <w:t>1</w:t>
      </w:r>
      <w:r>
        <w:rPr>
          <w:i w:val="0"/>
          <w:color w:val="auto"/>
          <w:sz w:val="20"/>
        </w:rPr>
        <w:t>. Screenshot for main program</w:t>
      </w:r>
    </w:p>
    <w:p w14:paraId="256E20A9" w14:textId="60FB7961" w:rsidR="0060222B" w:rsidRDefault="004C3E66" w:rsidP="0060222B">
      <w:pPr>
        <w:pStyle w:val="ListParagraph"/>
        <w:numPr>
          <w:ilvl w:val="0"/>
          <w:numId w:val="39"/>
        </w:numPr>
        <w:spacing w:line="360" w:lineRule="auto"/>
      </w:pPr>
      <w:r>
        <w:t xml:space="preserve">If user choose </w:t>
      </w:r>
      <w:r w:rsidRPr="004C3E66">
        <w:rPr>
          <w:b/>
        </w:rPr>
        <w:t>menu 1</w:t>
      </w:r>
      <w:r>
        <w:t xml:space="preserve"> (</w:t>
      </w:r>
      <w:r w:rsidRPr="004C3E66">
        <w:rPr>
          <w:b/>
        </w:rPr>
        <w:t>Add Initial</w:t>
      </w:r>
      <w:r>
        <w:t xml:space="preserve">): </w:t>
      </w:r>
    </w:p>
    <w:p w14:paraId="18057BE1" w14:textId="76273C99" w:rsidR="0060222B" w:rsidRDefault="0060222B" w:rsidP="0060222B">
      <w:pPr>
        <w:pStyle w:val="ListParagraph"/>
        <w:numPr>
          <w:ilvl w:val="0"/>
          <w:numId w:val="42"/>
        </w:numPr>
        <w:spacing w:line="360" w:lineRule="auto"/>
      </w:pPr>
      <w:r>
        <w:t xml:space="preserve">The program will ask user to </w:t>
      </w:r>
      <w:r w:rsidRPr="0060222B">
        <w:rPr>
          <w:b/>
        </w:rPr>
        <w:t>input initial</w:t>
      </w:r>
      <w:r>
        <w:t>. Validate the initial must</w:t>
      </w:r>
      <w:r w:rsidR="00A50C6C">
        <w:t xml:space="preserve"> be</w:t>
      </w:r>
      <w:r>
        <w:t xml:space="preserve"> </w:t>
      </w:r>
      <w:r w:rsidR="00781A2A" w:rsidRPr="002F3561">
        <w:rPr>
          <w:b/>
        </w:rPr>
        <w:t>follow the</w:t>
      </w:r>
      <w:r w:rsidR="00781A2A">
        <w:t xml:space="preserve"> </w:t>
      </w:r>
      <w:r w:rsidR="00A56C18" w:rsidRPr="00E74288">
        <w:rPr>
          <w:b/>
        </w:rPr>
        <w:t>following format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50"/>
      </w:tblGrid>
      <w:tr w:rsidR="000D6A65" w14:paraId="22F7993F" w14:textId="77777777" w:rsidTr="000D6A65">
        <w:trPr>
          <w:jc w:val="center"/>
        </w:trPr>
        <w:tc>
          <w:tcPr>
            <w:tcW w:w="5350" w:type="dxa"/>
          </w:tcPr>
          <w:p w14:paraId="4D1A1883" w14:textId="77777777" w:rsidR="000D6A65" w:rsidRPr="002B7308" w:rsidRDefault="000D6A65" w:rsidP="000D6A65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2B7308">
              <w:rPr>
                <w:b/>
              </w:rPr>
              <w:t>XX</w:t>
            </w:r>
          </w:p>
          <w:p w14:paraId="50166AAD" w14:textId="117D99B5" w:rsidR="00DF5CC9" w:rsidRDefault="000D6A65" w:rsidP="00A813A1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t xml:space="preserve">X = must be </w:t>
            </w:r>
            <w:r w:rsidRPr="002B7308">
              <w:rPr>
                <w:b/>
              </w:rPr>
              <w:t>character between</w:t>
            </w:r>
            <w:r>
              <w:t xml:space="preserve"> </w:t>
            </w:r>
            <w:r w:rsidRPr="002B7308">
              <w:rPr>
                <w:b/>
              </w:rPr>
              <w:t>A</w:t>
            </w:r>
            <w:r>
              <w:t xml:space="preserve"> </w:t>
            </w:r>
            <w:r w:rsidR="00DF5CC9">
              <w:t>–</w:t>
            </w:r>
            <w:r>
              <w:t xml:space="preserve"> </w:t>
            </w:r>
            <w:r w:rsidRPr="002B7308">
              <w:rPr>
                <w:b/>
              </w:rPr>
              <w:t>Z</w:t>
            </w:r>
          </w:p>
          <w:p w14:paraId="1A7E71AC" w14:textId="77777777" w:rsidR="00873F46" w:rsidRDefault="00873F46" w:rsidP="00A813A1">
            <w:pPr>
              <w:pStyle w:val="ListParagraph"/>
              <w:spacing w:line="360" w:lineRule="auto"/>
              <w:ind w:left="0"/>
              <w:jc w:val="center"/>
            </w:pPr>
          </w:p>
          <w:p w14:paraId="0407B016" w14:textId="5AF08899" w:rsidR="002B7308" w:rsidRDefault="002B7308" w:rsidP="000D6A65">
            <w:pPr>
              <w:pStyle w:val="ListParagraph"/>
              <w:spacing w:line="360" w:lineRule="auto"/>
              <w:ind w:left="0"/>
              <w:jc w:val="center"/>
            </w:pPr>
            <w:r w:rsidRPr="002B7308">
              <w:rPr>
                <w:b/>
              </w:rPr>
              <w:t>Example</w:t>
            </w:r>
            <w:r w:rsidR="00DE221E">
              <w:rPr>
                <w:b/>
              </w:rPr>
              <w:t xml:space="preserve"> valid format</w:t>
            </w:r>
            <w:r>
              <w:t>:</w:t>
            </w:r>
          </w:p>
          <w:p w14:paraId="35FC167D" w14:textId="3A584F4C" w:rsidR="00497648" w:rsidRDefault="00696881" w:rsidP="000D6A65">
            <w:pPr>
              <w:pStyle w:val="ListParagraph"/>
              <w:spacing w:line="360" w:lineRule="auto"/>
              <w:ind w:left="0"/>
              <w:jc w:val="center"/>
            </w:pPr>
            <w:r>
              <w:t xml:space="preserve">GA, </w:t>
            </w:r>
            <w:r w:rsidR="000F0631">
              <w:t>GU, HI, HN, KN, PI, RE, RR, SW, WA, WP</w:t>
            </w:r>
          </w:p>
        </w:tc>
      </w:tr>
    </w:tbl>
    <w:p w14:paraId="14F368CA" w14:textId="4289140A" w:rsidR="00F32DA3" w:rsidRDefault="004C7B02" w:rsidP="00F32DA3">
      <w:pPr>
        <w:pStyle w:val="ListParagraph"/>
        <w:numPr>
          <w:ilvl w:val="0"/>
          <w:numId w:val="42"/>
        </w:numPr>
        <w:spacing w:line="360" w:lineRule="auto"/>
      </w:pPr>
      <w:r>
        <w:t xml:space="preserve">If the initial </w:t>
      </w:r>
      <w:r w:rsidRPr="00F47F5A">
        <w:rPr>
          <w:b/>
        </w:rPr>
        <w:t>already exists</w:t>
      </w:r>
      <w:r w:rsidR="00F32DA3">
        <w:t xml:space="preserve">, </w:t>
      </w:r>
      <w:r w:rsidR="00070945">
        <w:t xml:space="preserve">then </w:t>
      </w:r>
      <w:r w:rsidR="00F32DA3" w:rsidRPr="008C6DE5">
        <w:rPr>
          <w:b/>
        </w:rPr>
        <w:t>do</w:t>
      </w:r>
      <w:r w:rsidR="00EA0A6B">
        <w:rPr>
          <w:b/>
        </w:rPr>
        <w:t xml:space="preserve"> no</w:t>
      </w:r>
      <w:r w:rsidR="00F32DA3" w:rsidRPr="008C6DE5">
        <w:rPr>
          <w:b/>
        </w:rPr>
        <w:t xml:space="preserve">t push the initial </w:t>
      </w:r>
      <w:r w:rsidR="0030344E">
        <w:rPr>
          <w:b/>
        </w:rPr>
        <w:t>int</w:t>
      </w:r>
      <w:r w:rsidR="00F32DA3" w:rsidRPr="008C6DE5">
        <w:rPr>
          <w:b/>
        </w:rPr>
        <w:t>o the tree</w:t>
      </w:r>
      <w:r w:rsidR="00F32DA3">
        <w:t xml:space="preserve"> and </w:t>
      </w:r>
      <w:r w:rsidR="00F32DA3" w:rsidRPr="008C6DE5">
        <w:rPr>
          <w:b/>
        </w:rPr>
        <w:t>show message</w:t>
      </w:r>
      <w:r w:rsidR="00F32DA3">
        <w:t xml:space="preserve"> “</w:t>
      </w:r>
      <w:r w:rsidR="00F32DA3" w:rsidRPr="008C6DE5">
        <w:rPr>
          <w:b/>
        </w:rPr>
        <w:t>Initial Already Exists</w:t>
      </w:r>
      <w:r w:rsidR="00F32DA3">
        <w:t>”</w:t>
      </w:r>
    </w:p>
    <w:p w14:paraId="58027B8B" w14:textId="7310204B" w:rsidR="001C26E2" w:rsidRDefault="001C26E2" w:rsidP="001C26E2">
      <w:pPr>
        <w:pStyle w:val="ListParagraph"/>
        <w:spacing w:line="360" w:lineRule="auto"/>
        <w:ind w:left="1070"/>
      </w:pPr>
      <w:r>
        <w:rPr>
          <w:noProof/>
        </w:rPr>
        <w:drawing>
          <wp:inline distT="0" distB="0" distL="0" distR="0" wp14:anchorId="58362174" wp14:editId="0FA488AB">
            <wp:extent cx="5400000" cy="373846"/>
            <wp:effectExtent l="19050" t="19050" r="10795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738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8D40F8" w14:textId="7FD072EA" w:rsidR="008446FA" w:rsidRDefault="00AE01C8" w:rsidP="00AE01C8">
      <w:pPr>
        <w:pStyle w:val="Caption"/>
        <w:spacing w:line="360" w:lineRule="auto"/>
        <w:ind w:left="1070"/>
        <w:jc w:val="center"/>
      </w:pPr>
      <w:r w:rsidRPr="00E30A22">
        <w:rPr>
          <w:i w:val="0"/>
          <w:color w:val="auto"/>
          <w:sz w:val="20"/>
        </w:rPr>
        <w:t xml:space="preserve">Figure </w:t>
      </w:r>
      <w:r>
        <w:rPr>
          <w:i w:val="0"/>
          <w:color w:val="auto"/>
          <w:sz w:val="20"/>
        </w:rPr>
        <w:t>2. Screenshot for initial already exists</w:t>
      </w:r>
    </w:p>
    <w:p w14:paraId="6CA60FFA" w14:textId="49484666" w:rsidR="00344D55" w:rsidRDefault="00344D55" w:rsidP="00344D55">
      <w:pPr>
        <w:pStyle w:val="ListParagraph"/>
        <w:numPr>
          <w:ilvl w:val="0"/>
          <w:numId w:val="42"/>
        </w:numPr>
        <w:spacing w:line="360" w:lineRule="auto"/>
      </w:pPr>
      <w:r>
        <w:t xml:space="preserve">Otherwise, then </w:t>
      </w:r>
      <w:r w:rsidRPr="008C6DE5">
        <w:rPr>
          <w:b/>
        </w:rPr>
        <w:t xml:space="preserve">push the initial </w:t>
      </w:r>
      <w:r w:rsidR="000F07D9">
        <w:rPr>
          <w:b/>
        </w:rPr>
        <w:t>in</w:t>
      </w:r>
      <w:bookmarkStart w:id="0" w:name="_GoBack"/>
      <w:bookmarkEnd w:id="0"/>
      <w:r w:rsidRPr="008C6DE5">
        <w:rPr>
          <w:b/>
        </w:rPr>
        <w:t>to the tree</w:t>
      </w:r>
      <w:r>
        <w:t xml:space="preserve"> and </w:t>
      </w:r>
      <w:r w:rsidRPr="008C6DE5">
        <w:rPr>
          <w:b/>
        </w:rPr>
        <w:t>show message</w:t>
      </w:r>
      <w:r>
        <w:t xml:space="preserve"> “</w:t>
      </w:r>
      <w:r w:rsidRPr="008C6DE5">
        <w:rPr>
          <w:b/>
        </w:rPr>
        <w:t>Success Add New Initial</w:t>
      </w:r>
      <w:r>
        <w:t>”</w:t>
      </w:r>
    </w:p>
    <w:p w14:paraId="39BFC9E1" w14:textId="77777777" w:rsidR="00344D55" w:rsidRDefault="00344D55" w:rsidP="00344D55">
      <w:pPr>
        <w:pStyle w:val="ListParagraph"/>
        <w:spacing w:line="360" w:lineRule="auto"/>
        <w:ind w:left="1070"/>
      </w:pPr>
      <w:r>
        <w:rPr>
          <w:noProof/>
        </w:rPr>
        <w:lastRenderedPageBreak/>
        <w:drawing>
          <wp:inline distT="0" distB="0" distL="0" distR="0" wp14:anchorId="49CA063B" wp14:editId="665DEA83">
            <wp:extent cx="5400000" cy="872308"/>
            <wp:effectExtent l="19050" t="19050" r="10795" b="234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8723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F82CEB" w14:textId="304745F2" w:rsidR="004C3E66" w:rsidRDefault="00344D55" w:rsidP="00AF35BD">
      <w:pPr>
        <w:pStyle w:val="Caption"/>
        <w:spacing w:line="360" w:lineRule="auto"/>
        <w:ind w:left="1070"/>
        <w:jc w:val="center"/>
      </w:pPr>
      <w:r w:rsidRPr="00E30A22">
        <w:rPr>
          <w:i w:val="0"/>
          <w:color w:val="auto"/>
          <w:sz w:val="20"/>
        </w:rPr>
        <w:t xml:space="preserve">Figure </w:t>
      </w:r>
      <w:r w:rsidR="00AF35BD">
        <w:rPr>
          <w:i w:val="0"/>
          <w:color w:val="auto"/>
          <w:sz w:val="20"/>
        </w:rPr>
        <w:t>3</w:t>
      </w:r>
      <w:r>
        <w:rPr>
          <w:i w:val="0"/>
          <w:color w:val="auto"/>
          <w:sz w:val="20"/>
        </w:rPr>
        <w:t xml:space="preserve">. Screenshot for </w:t>
      </w:r>
      <w:r w:rsidR="002C39DD">
        <w:rPr>
          <w:i w:val="0"/>
          <w:color w:val="auto"/>
          <w:sz w:val="20"/>
        </w:rPr>
        <w:t>insert</w:t>
      </w:r>
      <w:r>
        <w:rPr>
          <w:i w:val="0"/>
          <w:color w:val="auto"/>
          <w:sz w:val="20"/>
        </w:rPr>
        <w:t xml:space="preserve"> initial</w:t>
      </w:r>
    </w:p>
    <w:p w14:paraId="3B04F357" w14:textId="4346BEBC" w:rsidR="004C3E66" w:rsidRDefault="004C3E66" w:rsidP="004C3E66">
      <w:pPr>
        <w:pStyle w:val="ListParagraph"/>
        <w:numPr>
          <w:ilvl w:val="0"/>
          <w:numId w:val="39"/>
        </w:numPr>
        <w:spacing w:line="360" w:lineRule="auto"/>
      </w:pPr>
      <w:r>
        <w:t xml:space="preserve">If user choose </w:t>
      </w:r>
      <w:r w:rsidRPr="004C3E66">
        <w:rPr>
          <w:b/>
        </w:rPr>
        <w:t>menu 2</w:t>
      </w:r>
      <w:r>
        <w:t xml:space="preserve"> (</w:t>
      </w:r>
      <w:r w:rsidRPr="004C3E66">
        <w:rPr>
          <w:b/>
        </w:rPr>
        <w:t>View Initial</w:t>
      </w:r>
      <w:r>
        <w:t>):</w:t>
      </w:r>
    </w:p>
    <w:p w14:paraId="0C10089E" w14:textId="509C2544" w:rsidR="00476A6E" w:rsidRDefault="008B3FA9" w:rsidP="00EE1AA9">
      <w:pPr>
        <w:pStyle w:val="ListParagraph"/>
        <w:numPr>
          <w:ilvl w:val="0"/>
          <w:numId w:val="43"/>
        </w:numPr>
        <w:spacing w:line="360" w:lineRule="auto"/>
      </w:pPr>
      <w:r>
        <w:t xml:space="preserve">If there is </w:t>
      </w:r>
      <w:r w:rsidRPr="00674CDA">
        <w:rPr>
          <w:b/>
        </w:rPr>
        <w:t>no</w:t>
      </w:r>
      <w:r w:rsidR="00641226" w:rsidRPr="00674CDA">
        <w:rPr>
          <w:b/>
        </w:rPr>
        <w:t xml:space="preserve"> initial in the tree</w:t>
      </w:r>
      <w:r w:rsidR="00EE1AA9">
        <w:t xml:space="preserve">, then </w:t>
      </w:r>
      <w:r w:rsidR="00EE1AA9" w:rsidRPr="00EE1AA9">
        <w:rPr>
          <w:b/>
        </w:rPr>
        <w:t>show message</w:t>
      </w:r>
      <w:r w:rsidR="00EE1AA9">
        <w:t xml:space="preserve"> “</w:t>
      </w:r>
      <w:r w:rsidR="00EE1AA9" w:rsidRPr="00EE1AA9">
        <w:rPr>
          <w:b/>
        </w:rPr>
        <w:t>No Initial Available</w:t>
      </w:r>
      <w:r w:rsidR="00EE1AA9">
        <w:t>”</w:t>
      </w:r>
    </w:p>
    <w:p w14:paraId="114E7FBE" w14:textId="47C12B71" w:rsidR="00417BC0" w:rsidRDefault="00080E5A" w:rsidP="00417BC0">
      <w:pPr>
        <w:pStyle w:val="ListParagraph"/>
        <w:spacing w:line="360" w:lineRule="auto"/>
        <w:ind w:left="1070"/>
      </w:pPr>
      <w:r>
        <w:rPr>
          <w:noProof/>
        </w:rPr>
        <w:drawing>
          <wp:inline distT="0" distB="0" distL="0" distR="0" wp14:anchorId="0F3D64AF" wp14:editId="28DEF982">
            <wp:extent cx="5400000" cy="290769"/>
            <wp:effectExtent l="19050" t="19050" r="10795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907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AC6A49" w14:textId="07337B08" w:rsidR="002C39DD" w:rsidRDefault="002C39DD" w:rsidP="002C39DD">
      <w:pPr>
        <w:pStyle w:val="Caption"/>
        <w:spacing w:line="360" w:lineRule="auto"/>
        <w:ind w:left="1070"/>
        <w:jc w:val="center"/>
      </w:pPr>
      <w:r w:rsidRPr="00E30A22">
        <w:rPr>
          <w:i w:val="0"/>
          <w:color w:val="auto"/>
          <w:sz w:val="20"/>
        </w:rPr>
        <w:t xml:space="preserve">Figure </w:t>
      </w:r>
      <w:r>
        <w:rPr>
          <w:i w:val="0"/>
          <w:color w:val="auto"/>
          <w:sz w:val="20"/>
        </w:rPr>
        <w:t xml:space="preserve">4. Screenshot </w:t>
      </w:r>
      <w:r w:rsidR="00614A61">
        <w:rPr>
          <w:i w:val="0"/>
          <w:color w:val="auto"/>
          <w:sz w:val="20"/>
        </w:rPr>
        <w:t>if there’s no initial in the tree</w:t>
      </w:r>
    </w:p>
    <w:p w14:paraId="255F89D5" w14:textId="76EFD7F2" w:rsidR="00484FD3" w:rsidRPr="00080E5A" w:rsidRDefault="00484FD3" w:rsidP="00484FD3">
      <w:pPr>
        <w:pStyle w:val="ListParagraph"/>
        <w:numPr>
          <w:ilvl w:val="0"/>
          <w:numId w:val="43"/>
        </w:numPr>
        <w:spacing w:line="360" w:lineRule="auto"/>
      </w:pPr>
      <w:r>
        <w:t xml:space="preserve">Otherwise, </w:t>
      </w:r>
      <w:r w:rsidRPr="00B830FA">
        <w:rPr>
          <w:b/>
        </w:rPr>
        <w:t xml:space="preserve">show all initial in the </w:t>
      </w:r>
      <w:r w:rsidR="00EB679B">
        <w:rPr>
          <w:b/>
        </w:rPr>
        <w:t>tree</w:t>
      </w:r>
    </w:p>
    <w:p w14:paraId="6A3C57B2" w14:textId="6A228BA0" w:rsidR="00080E5A" w:rsidRDefault="001D7D9C" w:rsidP="00080E5A">
      <w:pPr>
        <w:pStyle w:val="ListParagraph"/>
        <w:spacing w:line="360" w:lineRule="auto"/>
        <w:ind w:left="1070"/>
      </w:pPr>
      <w:r>
        <w:rPr>
          <w:noProof/>
        </w:rPr>
        <w:drawing>
          <wp:inline distT="0" distB="0" distL="0" distR="0" wp14:anchorId="6190A4B4" wp14:editId="68A7D6D3">
            <wp:extent cx="5400000" cy="2367692"/>
            <wp:effectExtent l="19050" t="19050" r="10795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3676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564DEA" w14:textId="07C1A046" w:rsidR="00B330E8" w:rsidRDefault="007D69A1" w:rsidP="00771F62">
      <w:pPr>
        <w:pStyle w:val="Caption"/>
        <w:spacing w:line="360" w:lineRule="auto"/>
        <w:ind w:left="1070"/>
        <w:jc w:val="center"/>
      </w:pPr>
      <w:r w:rsidRPr="00E30A22">
        <w:rPr>
          <w:i w:val="0"/>
          <w:color w:val="auto"/>
          <w:sz w:val="20"/>
        </w:rPr>
        <w:t xml:space="preserve">Figure </w:t>
      </w:r>
      <w:r w:rsidR="00771F62">
        <w:rPr>
          <w:i w:val="0"/>
          <w:color w:val="auto"/>
          <w:sz w:val="20"/>
        </w:rPr>
        <w:t>5</w:t>
      </w:r>
      <w:r>
        <w:rPr>
          <w:i w:val="0"/>
          <w:color w:val="auto"/>
          <w:sz w:val="20"/>
        </w:rPr>
        <w:t xml:space="preserve">. Screenshot </w:t>
      </w:r>
      <w:r w:rsidR="00771F62">
        <w:rPr>
          <w:i w:val="0"/>
          <w:color w:val="auto"/>
          <w:sz w:val="20"/>
        </w:rPr>
        <w:t xml:space="preserve">for show all initial </w:t>
      </w:r>
      <w:r>
        <w:rPr>
          <w:i w:val="0"/>
          <w:color w:val="auto"/>
          <w:sz w:val="20"/>
        </w:rPr>
        <w:t>in the tree</w:t>
      </w:r>
    </w:p>
    <w:p w14:paraId="46F2F162" w14:textId="77777777" w:rsidR="00B330E8" w:rsidRDefault="00B330E8" w:rsidP="00B330E8">
      <w:pPr>
        <w:pStyle w:val="ListParagraph"/>
        <w:numPr>
          <w:ilvl w:val="0"/>
          <w:numId w:val="33"/>
        </w:numPr>
        <w:spacing w:line="360" w:lineRule="auto"/>
      </w:pPr>
      <w:r>
        <w:t xml:space="preserve">If user choose </w:t>
      </w:r>
      <w:r w:rsidRPr="0089048C">
        <w:rPr>
          <w:b/>
        </w:rPr>
        <w:t>menu 3</w:t>
      </w:r>
      <w:r>
        <w:t xml:space="preserve"> (</w:t>
      </w:r>
      <w:r w:rsidRPr="0089048C">
        <w:rPr>
          <w:b/>
        </w:rPr>
        <w:t>Exit</w:t>
      </w:r>
      <w:r>
        <w:t>):</w:t>
      </w:r>
    </w:p>
    <w:p w14:paraId="712329EB" w14:textId="6CF508E6" w:rsidR="00B330E8" w:rsidRPr="000C676F" w:rsidRDefault="00B330E8" w:rsidP="00B330E8">
      <w:pPr>
        <w:pStyle w:val="ListParagraph"/>
        <w:numPr>
          <w:ilvl w:val="0"/>
          <w:numId w:val="35"/>
        </w:numPr>
        <w:spacing w:line="360" w:lineRule="auto"/>
      </w:pPr>
      <w:r w:rsidRPr="003E3D69">
        <w:rPr>
          <w:b/>
        </w:rPr>
        <w:t>D</w:t>
      </w:r>
      <w:r w:rsidRPr="00052D69">
        <w:rPr>
          <w:b/>
        </w:rPr>
        <w:t xml:space="preserve">elete all data from </w:t>
      </w:r>
      <w:r w:rsidR="00836950">
        <w:rPr>
          <w:b/>
        </w:rPr>
        <w:t xml:space="preserve">the </w:t>
      </w:r>
      <w:r w:rsidR="00901F26">
        <w:rPr>
          <w:b/>
        </w:rPr>
        <w:t xml:space="preserve">tree </w:t>
      </w:r>
      <w:r>
        <w:t xml:space="preserve">then, the program will be </w:t>
      </w:r>
      <w:r w:rsidRPr="00FD785F">
        <w:rPr>
          <w:b/>
        </w:rPr>
        <w:t>close</w:t>
      </w:r>
      <w:r>
        <w:rPr>
          <w:b/>
        </w:rPr>
        <w:t>d</w:t>
      </w:r>
    </w:p>
    <w:p w14:paraId="70F2060E" w14:textId="77777777" w:rsidR="00B330E8" w:rsidRDefault="00B330E8" w:rsidP="00B330E8">
      <w:pPr>
        <w:pStyle w:val="ListParagraph"/>
        <w:spacing w:line="360" w:lineRule="auto"/>
        <w:ind w:left="1070"/>
        <w:jc w:val="center"/>
      </w:pPr>
      <w:r>
        <w:rPr>
          <w:noProof/>
        </w:rPr>
        <w:drawing>
          <wp:inline distT="0" distB="0" distL="0" distR="0" wp14:anchorId="038DD5E8" wp14:editId="7353DF93">
            <wp:extent cx="5400000" cy="415385"/>
            <wp:effectExtent l="19050" t="19050" r="10795" b="228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153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0A4DC5" w14:textId="2DFEFA0B" w:rsidR="00B330E8" w:rsidRPr="00C742D3" w:rsidRDefault="00B330E8" w:rsidP="006D0E55">
      <w:pPr>
        <w:pStyle w:val="Caption"/>
        <w:spacing w:line="360" w:lineRule="auto"/>
        <w:ind w:left="1070"/>
        <w:jc w:val="center"/>
      </w:pPr>
      <w:r w:rsidRPr="00E30A22">
        <w:rPr>
          <w:i w:val="0"/>
          <w:color w:val="auto"/>
          <w:sz w:val="20"/>
        </w:rPr>
        <w:t xml:space="preserve">Figure </w:t>
      </w:r>
      <w:r w:rsidR="005E5999">
        <w:rPr>
          <w:i w:val="0"/>
          <w:color w:val="auto"/>
          <w:sz w:val="20"/>
        </w:rPr>
        <w:t>6</w:t>
      </w:r>
      <w:r>
        <w:rPr>
          <w:i w:val="0"/>
          <w:color w:val="auto"/>
          <w:sz w:val="20"/>
        </w:rPr>
        <w:t>. Screenshot for exit program</w:t>
      </w:r>
    </w:p>
    <w:p w14:paraId="4316C505" w14:textId="77777777" w:rsidR="006D0E55" w:rsidRDefault="006D0E55" w:rsidP="006D0E55">
      <w:pPr>
        <w:ind w:firstLine="360"/>
      </w:pPr>
      <w:r>
        <w:t>Note:</w:t>
      </w:r>
    </w:p>
    <w:p w14:paraId="5D58134B" w14:textId="02D759CE" w:rsidR="007539F6" w:rsidRPr="006D0E55" w:rsidRDefault="006D0E55" w:rsidP="006D0E55">
      <w:pPr>
        <w:pStyle w:val="ListParagraph"/>
        <w:numPr>
          <w:ilvl w:val="0"/>
          <w:numId w:val="33"/>
        </w:numPr>
      </w:pPr>
      <w:r>
        <w:t xml:space="preserve">Create this program using </w:t>
      </w:r>
      <w:r w:rsidR="004A2F6E">
        <w:rPr>
          <w:b/>
        </w:rPr>
        <w:t xml:space="preserve">binary search tree </w:t>
      </w:r>
      <w:r w:rsidRPr="0003579C">
        <w:rPr>
          <w:b/>
        </w:rPr>
        <w:t>concept</w:t>
      </w:r>
    </w:p>
    <w:p w14:paraId="3D1F66BB" w14:textId="77777777" w:rsidR="006D0E55" w:rsidRDefault="006D0E55" w:rsidP="00F91D05">
      <w:pPr>
        <w:pStyle w:val="ListParagraph"/>
      </w:pPr>
    </w:p>
    <w:p w14:paraId="6D05563C" w14:textId="77777777" w:rsidR="00401F70" w:rsidRDefault="00401F70" w:rsidP="00401F70">
      <w:pPr>
        <w:pStyle w:val="ListParagraph"/>
      </w:pPr>
    </w:p>
    <w:p w14:paraId="5FA10CB3" w14:textId="6FE3CFB3" w:rsidR="00262941" w:rsidRPr="00401F70" w:rsidRDefault="00401F70" w:rsidP="00401F70">
      <w:pPr>
        <w:ind w:left="360"/>
        <w:jc w:val="center"/>
        <w:rPr>
          <w:b/>
        </w:rPr>
      </w:pPr>
      <w:r>
        <w:rPr>
          <w:b/>
        </w:rPr>
        <w:t>Please run the EXE file to see the sample program.</w:t>
      </w:r>
    </w:p>
    <w:p w14:paraId="51CB92EA" w14:textId="21FAE894" w:rsidR="00FE1606" w:rsidRPr="004907D4" w:rsidRDefault="00FE1606" w:rsidP="00743F8D">
      <w:pPr>
        <w:rPr>
          <w:b/>
        </w:rPr>
      </w:pPr>
    </w:p>
    <w:sectPr w:rsidR="00FE1606" w:rsidRPr="004907D4" w:rsidSect="00DF2179">
      <w:headerReference w:type="default" r:id="rId15"/>
      <w:footerReference w:type="default" r:id="rId16"/>
      <w:headerReference w:type="first" r:id="rId17"/>
      <w:footerReference w:type="first" r:id="rId18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58F944" w14:textId="77777777" w:rsidR="001A4101" w:rsidRDefault="001A4101" w:rsidP="00273E4A">
      <w:r>
        <w:separator/>
      </w:r>
    </w:p>
  </w:endnote>
  <w:endnote w:type="continuationSeparator" w:id="0">
    <w:p w14:paraId="7C369772" w14:textId="77777777" w:rsidR="001A4101" w:rsidRDefault="001A4101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Noto Sans Cherokee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CD843" w14:textId="77777777" w:rsidR="00E86274" w:rsidRDefault="00E86274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1358C205" wp14:editId="4F17F682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56A18131" w14:textId="0AA4F480" w:rsidR="00E86274" w:rsidRPr="00A248C3" w:rsidRDefault="00E86274" w:rsidP="003F71D2">
    <w:pPr>
      <w:tabs>
        <w:tab w:val="left" w:pos="1080"/>
      </w:tabs>
      <w:rPr>
        <w:sz w:val="22"/>
        <w:szCs w:val="22"/>
        <w:lang w:val="id-ID"/>
      </w:rPr>
    </w:pPr>
    <w:r w:rsidRPr="00A248C3">
      <w:rPr>
        <w:sz w:val="22"/>
        <w:szCs w:val="22"/>
      </w:rPr>
      <w:t>Page</w:t>
    </w:r>
    <w:r w:rsidRPr="00A248C3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Pr="00A248C3">
          <w:rPr>
            <w:sz w:val="22"/>
            <w:szCs w:val="22"/>
            <w:lang w:val="id-ID"/>
          </w:rPr>
          <w:fldChar w:fldCharType="begin"/>
        </w:r>
        <w:r w:rsidRPr="00A248C3">
          <w:rPr>
            <w:sz w:val="22"/>
            <w:szCs w:val="22"/>
            <w:lang w:val="id-ID"/>
          </w:rPr>
          <w:instrText xml:space="preserve"> PAGE </w:instrText>
        </w:r>
        <w:r w:rsidRPr="00A248C3">
          <w:rPr>
            <w:sz w:val="22"/>
            <w:szCs w:val="22"/>
            <w:lang w:val="id-ID"/>
          </w:rPr>
          <w:fldChar w:fldCharType="separate"/>
        </w:r>
        <w:r w:rsidR="00F8523D">
          <w:rPr>
            <w:noProof/>
            <w:sz w:val="22"/>
            <w:szCs w:val="22"/>
            <w:lang w:val="id-ID"/>
          </w:rPr>
          <w:t>2</w:t>
        </w:r>
        <w:r w:rsidRPr="00A248C3">
          <w:rPr>
            <w:sz w:val="22"/>
            <w:szCs w:val="22"/>
            <w:lang w:val="id-ID"/>
          </w:rPr>
          <w:fldChar w:fldCharType="end"/>
        </w:r>
        <w:r w:rsidRPr="00A248C3">
          <w:rPr>
            <w:sz w:val="22"/>
            <w:szCs w:val="22"/>
            <w:lang w:val="id-ID"/>
          </w:rPr>
          <w:t xml:space="preserve"> of </w:t>
        </w:r>
        <w:r w:rsidRPr="00A248C3">
          <w:rPr>
            <w:sz w:val="22"/>
            <w:szCs w:val="22"/>
            <w:lang w:val="id-ID"/>
          </w:rPr>
          <w:fldChar w:fldCharType="begin"/>
        </w:r>
        <w:r w:rsidRPr="00A248C3">
          <w:rPr>
            <w:sz w:val="22"/>
            <w:szCs w:val="22"/>
            <w:lang w:val="id-ID"/>
          </w:rPr>
          <w:instrText xml:space="preserve"> NUMPAGES  </w:instrText>
        </w:r>
        <w:r w:rsidRPr="00A248C3">
          <w:rPr>
            <w:sz w:val="22"/>
            <w:szCs w:val="22"/>
            <w:lang w:val="id-ID"/>
          </w:rPr>
          <w:fldChar w:fldCharType="separate"/>
        </w:r>
        <w:r w:rsidR="00F8523D">
          <w:rPr>
            <w:noProof/>
            <w:sz w:val="22"/>
            <w:szCs w:val="22"/>
            <w:lang w:val="id-ID"/>
          </w:rPr>
          <w:t>2</w:t>
        </w:r>
        <w:r w:rsidRPr="00A248C3">
          <w:rPr>
            <w:sz w:val="22"/>
            <w:szCs w:val="22"/>
            <w:lang w:val="id-ID"/>
          </w:rPr>
          <w:fldChar w:fldCharType="end"/>
        </w:r>
      </w:sdtContent>
    </w:sdt>
  </w:p>
  <w:p w14:paraId="0CE62293" w14:textId="77777777" w:rsidR="00E86274" w:rsidRPr="0093677F" w:rsidRDefault="00E86274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CE69D" w14:textId="77777777" w:rsidR="00E86274" w:rsidRDefault="00E86274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6558B802" wp14:editId="17981C51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0117E1D8" w14:textId="77777777" w:rsidR="00E86274" w:rsidRPr="005F794B" w:rsidRDefault="00E86274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Pr="005F794B">
          <w:rPr>
            <w:lang w:val="id-ID"/>
          </w:rPr>
          <w:fldChar w:fldCharType="end"/>
        </w:r>
      </w:sdtContent>
    </w:sdt>
  </w:p>
  <w:p w14:paraId="0C3FBB0E" w14:textId="77777777" w:rsidR="00E86274" w:rsidRPr="005F794B" w:rsidRDefault="00E86274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3F7BDED" w14:textId="77777777" w:rsidR="00E86274" w:rsidRDefault="00E862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DEBAF2" w14:textId="77777777" w:rsidR="001A4101" w:rsidRDefault="001A4101" w:rsidP="00273E4A">
      <w:r>
        <w:separator/>
      </w:r>
    </w:p>
  </w:footnote>
  <w:footnote w:type="continuationSeparator" w:id="0">
    <w:p w14:paraId="1C38C621" w14:textId="77777777" w:rsidR="001A4101" w:rsidRDefault="001A4101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A868B" w14:textId="77777777" w:rsidR="00E86274" w:rsidRDefault="00E862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B268F" w14:textId="77777777" w:rsidR="00E86274" w:rsidRDefault="00E86274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50C68"/>
    <w:multiLevelType w:val="hybridMultilevel"/>
    <w:tmpl w:val="DDE08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419F8"/>
    <w:multiLevelType w:val="hybridMultilevel"/>
    <w:tmpl w:val="E1BA3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A42B09"/>
    <w:multiLevelType w:val="hybridMultilevel"/>
    <w:tmpl w:val="713A177E"/>
    <w:lvl w:ilvl="0" w:tplc="04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 w15:restartNumberingAfterBreak="0">
    <w:nsid w:val="0DFE7DE5"/>
    <w:multiLevelType w:val="hybridMultilevel"/>
    <w:tmpl w:val="38AED274"/>
    <w:lvl w:ilvl="0" w:tplc="A5982B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116653"/>
    <w:multiLevelType w:val="hybridMultilevel"/>
    <w:tmpl w:val="4E766206"/>
    <w:lvl w:ilvl="0" w:tplc="04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 w15:restartNumberingAfterBreak="0">
    <w:nsid w:val="0E422687"/>
    <w:multiLevelType w:val="hybridMultilevel"/>
    <w:tmpl w:val="063EB0B6"/>
    <w:lvl w:ilvl="0" w:tplc="04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143A2FF4"/>
    <w:multiLevelType w:val="hybridMultilevel"/>
    <w:tmpl w:val="9CBECA2A"/>
    <w:lvl w:ilvl="0" w:tplc="8E9806C2">
      <w:start w:val="1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A263AE"/>
    <w:multiLevelType w:val="hybridMultilevel"/>
    <w:tmpl w:val="1CF092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EA711DF"/>
    <w:multiLevelType w:val="hybridMultilevel"/>
    <w:tmpl w:val="4D58B78E"/>
    <w:lvl w:ilvl="0" w:tplc="26D880E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D5791C"/>
    <w:multiLevelType w:val="hybridMultilevel"/>
    <w:tmpl w:val="B1140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9044B1"/>
    <w:multiLevelType w:val="hybridMultilevel"/>
    <w:tmpl w:val="845AF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5B3348"/>
    <w:multiLevelType w:val="hybridMultilevel"/>
    <w:tmpl w:val="20443D14"/>
    <w:lvl w:ilvl="0" w:tplc="26D880E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0F248F"/>
    <w:multiLevelType w:val="hybridMultilevel"/>
    <w:tmpl w:val="1E32B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212CA3"/>
    <w:multiLevelType w:val="hybridMultilevel"/>
    <w:tmpl w:val="4D088410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8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2B7485B"/>
    <w:multiLevelType w:val="hybridMultilevel"/>
    <w:tmpl w:val="39F4D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D4623B"/>
    <w:multiLevelType w:val="hybridMultilevel"/>
    <w:tmpl w:val="9A6E14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D76587"/>
    <w:multiLevelType w:val="hybridMultilevel"/>
    <w:tmpl w:val="92FAE55E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2" w15:restartNumberingAfterBreak="0">
    <w:nsid w:val="436A01AF"/>
    <w:multiLevelType w:val="hybridMultilevel"/>
    <w:tmpl w:val="CB82DD4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81809"/>
    <w:multiLevelType w:val="hybridMultilevel"/>
    <w:tmpl w:val="4C0489E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4A29AC"/>
    <w:multiLevelType w:val="hybridMultilevel"/>
    <w:tmpl w:val="22209C70"/>
    <w:lvl w:ilvl="0" w:tplc="FC7A7272">
      <w:start w:val="1"/>
      <w:numFmt w:val="lowerLetter"/>
      <w:lvlText w:val="%1."/>
      <w:lvlJc w:val="left"/>
      <w:pPr>
        <w:ind w:left="1080" w:hanging="360"/>
      </w:pPr>
      <w:rPr>
        <w:rFonts w:ascii="Times New Roman" w:eastAsia="MS Mincho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3552C70"/>
    <w:multiLevelType w:val="hybridMultilevel"/>
    <w:tmpl w:val="F9E43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9845F2"/>
    <w:multiLevelType w:val="hybridMultilevel"/>
    <w:tmpl w:val="7270AFF2"/>
    <w:lvl w:ilvl="0" w:tplc="9B36D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74C5490"/>
    <w:multiLevelType w:val="hybridMultilevel"/>
    <w:tmpl w:val="C296A840"/>
    <w:lvl w:ilvl="0" w:tplc="04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8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CE2286"/>
    <w:multiLevelType w:val="hybridMultilevel"/>
    <w:tmpl w:val="F8B4B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EE6581D"/>
    <w:multiLevelType w:val="hybridMultilevel"/>
    <w:tmpl w:val="23586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321790"/>
    <w:multiLevelType w:val="hybridMultilevel"/>
    <w:tmpl w:val="182E07E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855133"/>
    <w:multiLevelType w:val="hybridMultilevel"/>
    <w:tmpl w:val="09B249FC"/>
    <w:lvl w:ilvl="0" w:tplc="C7ACA6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12563F1"/>
    <w:multiLevelType w:val="hybridMultilevel"/>
    <w:tmpl w:val="C3180D16"/>
    <w:lvl w:ilvl="0" w:tplc="04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5" w15:restartNumberingAfterBreak="0">
    <w:nsid w:val="74176F0C"/>
    <w:multiLevelType w:val="hybridMultilevel"/>
    <w:tmpl w:val="E42E472E"/>
    <w:lvl w:ilvl="0" w:tplc="04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6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6CF2C8D"/>
    <w:multiLevelType w:val="hybridMultilevel"/>
    <w:tmpl w:val="729E808A"/>
    <w:lvl w:ilvl="0" w:tplc="D4963D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D394AF3"/>
    <w:multiLevelType w:val="hybridMultilevel"/>
    <w:tmpl w:val="4C0489E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ED3091"/>
    <w:multiLevelType w:val="hybridMultilevel"/>
    <w:tmpl w:val="F2BE1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7"/>
  </w:num>
  <w:num w:numId="3">
    <w:abstractNumId w:val="30"/>
  </w:num>
  <w:num w:numId="4">
    <w:abstractNumId w:val="18"/>
  </w:num>
  <w:num w:numId="5">
    <w:abstractNumId w:val="36"/>
  </w:num>
  <w:num w:numId="6">
    <w:abstractNumId w:val="28"/>
  </w:num>
  <w:num w:numId="7">
    <w:abstractNumId w:val="37"/>
  </w:num>
  <w:num w:numId="8">
    <w:abstractNumId w:val="1"/>
  </w:num>
  <w:num w:numId="9">
    <w:abstractNumId w:val="10"/>
  </w:num>
  <w:num w:numId="10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5"/>
  </w:num>
  <w:num w:numId="14">
    <w:abstractNumId w:val="26"/>
  </w:num>
  <w:num w:numId="15">
    <w:abstractNumId w:val="24"/>
  </w:num>
  <w:num w:numId="16">
    <w:abstractNumId w:val="33"/>
  </w:num>
  <w:num w:numId="17">
    <w:abstractNumId w:val="39"/>
  </w:num>
  <w:num w:numId="18">
    <w:abstractNumId w:val="0"/>
  </w:num>
  <w:num w:numId="19">
    <w:abstractNumId w:val="15"/>
  </w:num>
  <w:num w:numId="20">
    <w:abstractNumId w:val="32"/>
  </w:num>
  <w:num w:numId="21">
    <w:abstractNumId w:val="23"/>
  </w:num>
  <w:num w:numId="22">
    <w:abstractNumId w:val="22"/>
  </w:num>
  <w:num w:numId="23">
    <w:abstractNumId w:val="9"/>
  </w:num>
  <w:num w:numId="24">
    <w:abstractNumId w:val="40"/>
  </w:num>
  <w:num w:numId="25">
    <w:abstractNumId w:val="19"/>
  </w:num>
  <w:num w:numId="26">
    <w:abstractNumId w:val="25"/>
  </w:num>
  <w:num w:numId="27">
    <w:abstractNumId w:val="31"/>
  </w:num>
  <w:num w:numId="28">
    <w:abstractNumId w:val="12"/>
  </w:num>
  <w:num w:numId="29">
    <w:abstractNumId w:val="11"/>
  </w:num>
  <w:num w:numId="30">
    <w:abstractNumId w:val="14"/>
  </w:num>
  <w:num w:numId="31">
    <w:abstractNumId w:val="41"/>
  </w:num>
  <w:num w:numId="32">
    <w:abstractNumId w:val="13"/>
  </w:num>
  <w:num w:numId="33">
    <w:abstractNumId w:val="2"/>
  </w:num>
  <w:num w:numId="34">
    <w:abstractNumId w:val="21"/>
  </w:num>
  <w:num w:numId="35">
    <w:abstractNumId w:val="6"/>
  </w:num>
  <w:num w:numId="36">
    <w:abstractNumId w:val="27"/>
  </w:num>
  <w:num w:numId="37">
    <w:abstractNumId w:val="34"/>
  </w:num>
  <w:num w:numId="38">
    <w:abstractNumId w:val="35"/>
  </w:num>
  <w:num w:numId="39">
    <w:abstractNumId w:val="29"/>
  </w:num>
  <w:num w:numId="40">
    <w:abstractNumId w:val="16"/>
  </w:num>
  <w:num w:numId="41">
    <w:abstractNumId w:val="20"/>
  </w:num>
  <w:num w:numId="42">
    <w:abstractNumId w:val="7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54AF"/>
    <w:rsid w:val="00020F10"/>
    <w:rsid w:val="00024B4F"/>
    <w:rsid w:val="00025429"/>
    <w:rsid w:val="000277C2"/>
    <w:rsid w:val="000362B9"/>
    <w:rsid w:val="00037B80"/>
    <w:rsid w:val="0004300F"/>
    <w:rsid w:val="000442F4"/>
    <w:rsid w:val="00051154"/>
    <w:rsid w:val="000532DD"/>
    <w:rsid w:val="00070787"/>
    <w:rsid w:val="00070945"/>
    <w:rsid w:val="00070EC0"/>
    <w:rsid w:val="000724DF"/>
    <w:rsid w:val="00072DE7"/>
    <w:rsid w:val="000732DF"/>
    <w:rsid w:val="00080E5A"/>
    <w:rsid w:val="0008424B"/>
    <w:rsid w:val="00084F8E"/>
    <w:rsid w:val="00087B5A"/>
    <w:rsid w:val="000935EB"/>
    <w:rsid w:val="00097E54"/>
    <w:rsid w:val="000A0C90"/>
    <w:rsid w:val="000A23D8"/>
    <w:rsid w:val="000A3F41"/>
    <w:rsid w:val="000B26C3"/>
    <w:rsid w:val="000B4DC4"/>
    <w:rsid w:val="000B511E"/>
    <w:rsid w:val="000B69D0"/>
    <w:rsid w:val="000C20DA"/>
    <w:rsid w:val="000C3015"/>
    <w:rsid w:val="000D3641"/>
    <w:rsid w:val="000D6A65"/>
    <w:rsid w:val="000E3F0D"/>
    <w:rsid w:val="000F057A"/>
    <w:rsid w:val="000F0631"/>
    <w:rsid w:val="000F07D9"/>
    <w:rsid w:val="000F1EBF"/>
    <w:rsid w:val="000F3EB6"/>
    <w:rsid w:val="000F43D5"/>
    <w:rsid w:val="000F7CFC"/>
    <w:rsid w:val="000F7FC6"/>
    <w:rsid w:val="001128D4"/>
    <w:rsid w:val="00122BC2"/>
    <w:rsid w:val="00123ECF"/>
    <w:rsid w:val="00126822"/>
    <w:rsid w:val="0013177B"/>
    <w:rsid w:val="00131DAA"/>
    <w:rsid w:val="00134BAA"/>
    <w:rsid w:val="00137DA7"/>
    <w:rsid w:val="0014448C"/>
    <w:rsid w:val="00145C2E"/>
    <w:rsid w:val="00145DFC"/>
    <w:rsid w:val="00150E94"/>
    <w:rsid w:val="00151847"/>
    <w:rsid w:val="001550E4"/>
    <w:rsid w:val="0015698F"/>
    <w:rsid w:val="00160B00"/>
    <w:rsid w:val="00164E5C"/>
    <w:rsid w:val="00183F26"/>
    <w:rsid w:val="00192112"/>
    <w:rsid w:val="001955A6"/>
    <w:rsid w:val="001A300E"/>
    <w:rsid w:val="001A4101"/>
    <w:rsid w:val="001A763C"/>
    <w:rsid w:val="001A7678"/>
    <w:rsid w:val="001B2C6A"/>
    <w:rsid w:val="001B3816"/>
    <w:rsid w:val="001B3A2E"/>
    <w:rsid w:val="001C0865"/>
    <w:rsid w:val="001C26E2"/>
    <w:rsid w:val="001C48B2"/>
    <w:rsid w:val="001D28EE"/>
    <w:rsid w:val="001D2A37"/>
    <w:rsid w:val="001D2FED"/>
    <w:rsid w:val="001D4810"/>
    <w:rsid w:val="001D7D9C"/>
    <w:rsid w:val="001E4042"/>
    <w:rsid w:val="001E637E"/>
    <w:rsid w:val="001E7ABE"/>
    <w:rsid w:val="001F4A2F"/>
    <w:rsid w:val="001F5E70"/>
    <w:rsid w:val="001F64B6"/>
    <w:rsid w:val="00224780"/>
    <w:rsid w:val="002261B4"/>
    <w:rsid w:val="00235C36"/>
    <w:rsid w:val="002376FA"/>
    <w:rsid w:val="00245022"/>
    <w:rsid w:val="00257682"/>
    <w:rsid w:val="00261BA3"/>
    <w:rsid w:val="00262941"/>
    <w:rsid w:val="00263950"/>
    <w:rsid w:val="00271551"/>
    <w:rsid w:val="00273E4A"/>
    <w:rsid w:val="00274ADA"/>
    <w:rsid w:val="00277B6C"/>
    <w:rsid w:val="00281799"/>
    <w:rsid w:val="00283105"/>
    <w:rsid w:val="002841B3"/>
    <w:rsid w:val="002956DC"/>
    <w:rsid w:val="0029591A"/>
    <w:rsid w:val="00296DA6"/>
    <w:rsid w:val="002A07C0"/>
    <w:rsid w:val="002A138B"/>
    <w:rsid w:val="002A66E0"/>
    <w:rsid w:val="002B00F2"/>
    <w:rsid w:val="002B628C"/>
    <w:rsid w:val="002B7308"/>
    <w:rsid w:val="002B7CDD"/>
    <w:rsid w:val="002C39DD"/>
    <w:rsid w:val="002C3AC5"/>
    <w:rsid w:val="002C7FC0"/>
    <w:rsid w:val="002D1472"/>
    <w:rsid w:val="002D17D1"/>
    <w:rsid w:val="002D7F31"/>
    <w:rsid w:val="002E3324"/>
    <w:rsid w:val="002E3DB7"/>
    <w:rsid w:val="002E41A8"/>
    <w:rsid w:val="002F2539"/>
    <w:rsid w:val="002F2CD4"/>
    <w:rsid w:val="002F3561"/>
    <w:rsid w:val="003002A2"/>
    <w:rsid w:val="0030344E"/>
    <w:rsid w:val="00305136"/>
    <w:rsid w:val="003054E4"/>
    <w:rsid w:val="00315D6E"/>
    <w:rsid w:val="00320C87"/>
    <w:rsid w:val="00321362"/>
    <w:rsid w:val="00323347"/>
    <w:rsid w:val="003264EF"/>
    <w:rsid w:val="00334F63"/>
    <w:rsid w:val="003429DB"/>
    <w:rsid w:val="003432E6"/>
    <w:rsid w:val="003439D3"/>
    <w:rsid w:val="00344D55"/>
    <w:rsid w:val="003620B0"/>
    <w:rsid w:val="0036420F"/>
    <w:rsid w:val="0036669F"/>
    <w:rsid w:val="00366844"/>
    <w:rsid w:val="00366944"/>
    <w:rsid w:val="0037553B"/>
    <w:rsid w:val="00380677"/>
    <w:rsid w:val="0038376D"/>
    <w:rsid w:val="0038451B"/>
    <w:rsid w:val="00384C7B"/>
    <w:rsid w:val="00386E96"/>
    <w:rsid w:val="00387D06"/>
    <w:rsid w:val="003A1788"/>
    <w:rsid w:val="003A1BB9"/>
    <w:rsid w:val="003A7DCA"/>
    <w:rsid w:val="003B1D05"/>
    <w:rsid w:val="003B27CC"/>
    <w:rsid w:val="003B3924"/>
    <w:rsid w:val="003B5F77"/>
    <w:rsid w:val="003C0A29"/>
    <w:rsid w:val="003C1CA4"/>
    <w:rsid w:val="003C1CE6"/>
    <w:rsid w:val="003C25F7"/>
    <w:rsid w:val="003C30F9"/>
    <w:rsid w:val="003D0442"/>
    <w:rsid w:val="003D0C60"/>
    <w:rsid w:val="003D19A6"/>
    <w:rsid w:val="003D7084"/>
    <w:rsid w:val="003E14C7"/>
    <w:rsid w:val="003E33C4"/>
    <w:rsid w:val="003F5CD2"/>
    <w:rsid w:val="003F71D2"/>
    <w:rsid w:val="004000E6"/>
    <w:rsid w:val="00401F70"/>
    <w:rsid w:val="00404A0E"/>
    <w:rsid w:val="004074A1"/>
    <w:rsid w:val="00417BC0"/>
    <w:rsid w:val="00420AFF"/>
    <w:rsid w:val="00422134"/>
    <w:rsid w:val="00426489"/>
    <w:rsid w:val="00427475"/>
    <w:rsid w:val="0042787F"/>
    <w:rsid w:val="00434FFC"/>
    <w:rsid w:val="00435E70"/>
    <w:rsid w:val="00446550"/>
    <w:rsid w:val="00446D31"/>
    <w:rsid w:val="0045325D"/>
    <w:rsid w:val="00454CD2"/>
    <w:rsid w:val="004564E4"/>
    <w:rsid w:val="004633AF"/>
    <w:rsid w:val="0046440B"/>
    <w:rsid w:val="00470964"/>
    <w:rsid w:val="004716A8"/>
    <w:rsid w:val="00476541"/>
    <w:rsid w:val="00476A6E"/>
    <w:rsid w:val="00477171"/>
    <w:rsid w:val="0048014B"/>
    <w:rsid w:val="0048454F"/>
    <w:rsid w:val="00484FD3"/>
    <w:rsid w:val="004854F3"/>
    <w:rsid w:val="004863F7"/>
    <w:rsid w:val="004907D4"/>
    <w:rsid w:val="004939C5"/>
    <w:rsid w:val="00493DC3"/>
    <w:rsid w:val="00494E4C"/>
    <w:rsid w:val="00497648"/>
    <w:rsid w:val="004A2F6E"/>
    <w:rsid w:val="004A6F1F"/>
    <w:rsid w:val="004B1FFD"/>
    <w:rsid w:val="004B47B5"/>
    <w:rsid w:val="004B62F2"/>
    <w:rsid w:val="004B6AFE"/>
    <w:rsid w:val="004B7875"/>
    <w:rsid w:val="004C0EFD"/>
    <w:rsid w:val="004C0F0C"/>
    <w:rsid w:val="004C3E66"/>
    <w:rsid w:val="004C7B02"/>
    <w:rsid w:val="004D0064"/>
    <w:rsid w:val="004D176C"/>
    <w:rsid w:val="004E7352"/>
    <w:rsid w:val="004F20B3"/>
    <w:rsid w:val="004F2B0A"/>
    <w:rsid w:val="004F6CFB"/>
    <w:rsid w:val="004F71FA"/>
    <w:rsid w:val="005135D2"/>
    <w:rsid w:val="0052077B"/>
    <w:rsid w:val="00520E03"/>
    <w:rsid w:val="0052510A"/>
    <w:rsid w:val="005314B7"/>
    <w:rsid w:val="00531E62"/>
    <w:rsid w:val="00535DA7"/>
    <w:rsid w:val="005447D7"/>
    <w:rsid w:val="00552353"/>
    <w:rsid w:val="0055410B"/>
    <w:rsid w:val="0055473A"/>
    <w:rsid w:val="00556E41"/>
    <w:rsid w:val="005706F6"/>
    <w:rsid w:val="00571B72"/>
    <w:rsid w:val="00574527"/>
    <w:rsid w:val="00582417"/>
    <w:rsid w:val="00582E4C"/>
    <w:rsid w:val="0059514C"/>
    <w:rsid w:val="005A072D"/>
    <w:rsid w:val="005A32DD"/>
    <w:rsid w:val="005B07D4"/>
    <w:rsid w:val="005B242B"/>
    <w:rsid w:val="005B3392"/>
    <w:rsid w:val="005B4BDE"/>
    <w:rsid w:val="005B65A4"/>
    <w:rsid w:val="005B66A9"/>
    <w:rsid w:val="005C156C"/>
    <w:rsid w:val="005C19B6"/>
    <w:rsid w:val="005D0782"/>
    <w:rsid w:val="005D16EF"/>
    <w:rsid w:val="005D2177"/>
    <w:rsid w:val="005D69F3"/>
    <w:rsid w:val="005D7DA7"/>
    <w:rsid w:val="005E1924"/>
    <w:rsid w:val="005E5999"/>
    <w:rsid w:val="005F47E6"/>
    <w:rsid w:val="005F794B"/>
    <w:rsid w:val="00601239"/>
    <w:rsid w:val="0060201C"/>
    <w:rsid w:val="0060222B"/>
    <w:rsid w:val="0060486C"/>
    <w:rsid w:val="00605E95"/>
    <w:rsid w:val="006113CF"/>
    <w:rsid w:val="00612DB1"/>
    <w:rsid w:val="00614A61"/>
    <w:rsid w:val="00631CF6"/>
    <w:rsid w:val="006337E7"/>
    <w:rsid w:val="00635EE5"/>
    <w:rsid w:val="00641226"/>
    <w:rsid w:val="00643F75"/>
    <w:rsid w:val="00650C18"/>
    <w:rsid w:val="00664137"/>
    <w:rsid w:val="006648FE"/>
    <w:rsid w:val="00666BA2"/>
    <w:rsid w:val="006723A7"/>
    <w:rsid w:val="0067443D"/>
    <w:rsid w:val="00674CDA"/>
    <w:rsid w:val="00683E5E"/>
    <w:rsid w:val="006878B1"/>
    <w:rsid w:val="00694F8F"/>
    <w:rsid w:val="00696881"/>
    <w:rsid w:val="006A2706"/>
    <w:rsid w:val="006B34AA"/>
    <w:rsid w:val="006B544C"/>
    <w:rsid w:val="006B5E83"/>
    <w:rsid w:val="006C2280"/>
    <w:rsid w:val="006C6CDF"/>
    <w:rsid w:val="006D0E55"/>
    <w:rsid w:val="006D36BC"/>
    <w:rsid w:val="006F4D80"/>
    <w:rsid w:val="00701ECA"/>
    <w:rsid w:val="007027CA"/>
    <w:rsid w:val="00720962"/>
    <w:rsid w:val="0072245D"/>
    <w:rsid w:val="00737595"/>
    <w:rsid w:val="00743F8D"/>
    <w:rsid w:val="007539F6"/>
    <w:rsid w:val="00765D13"/>
    <w:rsid w:val="00766767"/>
    <w:rsid w:val="00771F62"/>
    <w:rsid w:val="0077443A"/>
    <w:rsid w:val="00775713"/>
    <w:rsid w:val="00781A2A"/>
    <w:rsid w:val="00783220"/>
    <w:rsid w:val="0078606F"/>
    <w:rsid w:val="00787247"/>
    <w:rsid w:val="00787562"/>
    <w:rsid w:val="00787BAE"/>
    <w:rsid w:val="00791FBF"/>
    <w:rsid w:val="00797A19"/>
    <w:rsid w:val="00797C8C"/>
    <w:rsid w:val="007B0C96"/>
    <w:rsid w:val="007B2819"/>
    <w:rsid w:val="007B5A6A"/>
    <w:rsid w:val="007C099D"/>
    <w:rsid w:val="007C1C37"/>
    <w:rsid w:val="007C6F04"/>
    <w:rsid w:val="007D3F67"/>
    <w:rsid w:val="007D69A1"/>
    <w:rsid w:val="007E0EE7"/>
    <w:rsid w:val="007E1C87"/>
    <w:rsid w:val="007E49A4"/>
    <w:rsid w:val="007F2082"/>
    <w:rsid w:val="008010CE"/>
    <w:rsid w:val="00803A41"/>
    <w:rsid w:val="00810737"/>
    <w:rsid w:val="00811C48"/>
    <w:rsid w:val="008171B1"/>
    <w:rsid w:val="0081758D"/>
    <w:rsid w:val="00817692"/>
    <w:rsid w:val="008204D1"/>
    <w:rsid w:val="00821353"/>
    <w:rsid w:val="008220E5"/>
    <w:rsid w:val="00827BCB"/>
    <w:rsid w:val="00831236"/>
    <w:rsid w:val="0083459F"/>
    <w:rsid w:val="00836950"/>
    <w:rsid w:val="0083780E"/>
    <w:rsid w:val="00842505"/>
    <w:rsid w:val="008446FA"/>
    <w:rsid w:val="00863A49"/>
    <w:rsid w:val="00864053"/>
    <w:rsid w:val="00866EBE"/>
    <w:rsid w:val="008674E6"/>
    <w:rsid w:val="00871F43"/>
    <w:rsid w:val="00873F46"/>
    <w:rsid w:val="00876001"/>
    <w:rsid w:val="008761F7"/>
    <w:rsid w:val="00876A58"/>
    <w:rsid w:val="00883E7B"/>
    <w:rsid w:val="00885186"/>
    <w:rsid w:val="008939EF"/>
    <w:rsid w:val="00894072"/>
    <w:rsid w:val="00894FC9"/>
    <w:rsid w:val="00895B8D"/>
    <w:rsid w:val="008A23F8"/>
    <w:rsid w:val="008A52F1"/>
    <w:rsid w:val="008B212E"/>
    <w:rsid w:val="008B3FA9"/>
    <w:rsid w:val="008B5D83"/>
    <w:rsid w:val="008B7541"/>
    <w:rsid w:val="008C1A4A"/>
    <w:rsid w:val="008C2035"/>
    <w:rsid w:val="008C6DE5"/>
    <w:rsid w:val="008D1B94"/>
    <w:rsid w:val="008D2181"/>
    <w:rsid w:val="008D411F"/>
    <w:rsid w:val="008E05A0"/>
    <w:rsid w:val="008E5E71"/>
    <w:rsid w:val="008F4C2D"/>
    <w:rsid w:val="008F562F"/>
    <w:rsid w:val="009010C1"/>
    <w:rsid w:val="00901F26"/>
    <w:rsid w:val="0090372F"/>
    <w:rsid w:val="009043C8"/>
    <w:rsid w:val="00914D10"/>
    <w:rsid w:val="009163F0"/>
    <w:rsid w:val="00926BB4"/>
    <w:rsid w:val="00932B6E"/>
    <w:rsid w:val="0093677F"/>
    <w:rsid w:val="009376DD"/>
    <w:rsid w:val="00937B93"/>
    <w:rsid w:val="0094386E"/>
    <w:rsid w:val="00944ADA"/>
    <w:rsid w:val="009568C5"/>
    <w:rsid w:val="0096009F"/>
    <w:rsid w:val="00960FC0"/>
    <w:rsid w:val="00961A2D"/>
    <w:rsid w:val="0096695A"/>
    <w:rsid w:val="0097243E"/>
    <w:rsid w:val="00973849"/>
    <w:rsid w:val="00980404"/>
    <w:rsid w:val="00981668"/>
    <w:rsid w:val="00981A39"/>
    <w:rsid w:val="00981E44"/>
    <w:rsid w:val="009832E4"/>
    <w:rsid w:val="009844E0"/>
    <w:rsid w:val="00985846"/>
    <w:rsid w:val="00985CB4"/>
    <w:rsid w:val="00986A41"/>
    <w:rsid w:val="00991FBF"/>
    <w:rsid w:val="00992AD5"/>
    <w:rsid w:val="009A11FE"/>
    <w:rsid w:val="009A2464"/>
    <w:rsid w:val="009A3737"/>
    <w:rsid w:val="009A7EBE"/>
    <w:rsid w:val="009B03A1"/>
    <w:rsid w:val="009B47E2"/>
    <w:rsid w:val="009C6343"/>
    <w:rsid w:val="009C7801"/>
    <w:rsid w:val="009D0A26"/>
    <w:rsid w:val="009D5595"/>
    <w:rsid w:val="009D64EE"/>
    <w:rsid w:val="009E29D9"/>
    <w:rsid w:val="009E4D97"/>
    <w:rsid w:val="009E656A"/>
    <w:rsid w:val="009F0EDB"/>
    <w:rsid w:val="00A1473C"/>
    <w:rsid w:val="00A232FE"/>
    <w:rsid w:val="00A248C3"/>
    <w:rsid w:val="00A268D2"/>
    <w:rsid w:val="00A26916"/>
    <w:rsid w:val="00A31281"/>
    <w:rsid w:val="00A32343"/>
    <w:rsid w:val="00A34FEE"/>
    <w:rsid w:val="00A358F2"/>
    <w:rsid w:val="00A41581"/>
    <w:rsid w:val="00A46082"/>
    <w:rsid w:val="00A475D0"/>
    <w:rsid w:val="00A50AF3"/>
    <w:rsid w:val="00A50C6C"/>
    <w:rsid w:val="00A51852"/>
    <w:rsid w:val="00A52AB7"/>
    <w:rsid w:val="00A53D38"/>
    <w:rsid w:val="00A552D5"/>
    <w:rsid w:val="00A56C18"/>
    <w:rsid w:val="00A56F02"/>
    <w:rsid w:val="00A63656"/>
    <w:rsid w:val="00A66182"/>
    <w:rsid w:val="00A75C32"/>
    <w:rsid w:val="00A801D0"/>
    <w:rsid w:val="00A813A1"/>
    <w:rsid w:val="00A8589B"/>
    <w:rsid w:val="00A91311"/>
    <w:rsid w:val="00A918E1"/>
    <w:rsid w:val="00A933D3"/>
    <w:rsid w:val="00A94EEE"/>
    <w:rsid w:val="00AA1407"/>
    <w:rsid w:val="00AA707F"/>
    <w:rsid w:val="00AB03C5"/>
    <w:rsid w:val="00AB0E0A"/>
    <w:rsid w:val="00AB1BCD"/>
    <w:rsid w:val="00AB21E9"/>
    <w:rsid w:val="00AB42BB"/>
    <w:rsid w:val="00AB6C32"/>
    <w:rsid w:val="00AC0C63"/>
    <w:rsid w:val="00AC454B"/>
    <w:rsid w:val="00AC5D98"/>
    <w:rsid w:val="00AC71F0"/>
    <w:rsid w:val="00AD0B16"/>
    <w:rsid w:val="00AD2114"/>
    <w:rsid w:val="00AD7B46"/>
    <w:rsid w:val="00AE01C8"/>
    <w:rsid w:val="00AE1AE9"/>
    <w:rsid w:val="00AE39D8"/>
    <w:rsid w:val="00AE4E46"/>
    <w:rsid w:val="00AE548F"/>
    <w:rsid w:val="00AE661D"/>
    <w:rsid w:val="00AF264E"/>
    <w:rsid w:val="00AF338E"/>
    <w:rsid w:val="00AF35BD"/>
    <w:rsid w:val="00B04C4C"/>
    <w:rsid w:val="00B102C8"/>
    <w:rsid w:val="00B126DE"/>
    <w:rsid w:val="00B17AD5"/>
    <w:rsid w:val="00B212C7"/>
    <w:rsid w:val="00B234DD"/>
    <w:rsid w:val="00B25A20"/>
    <w:rsid w:val="00B33026"/>
    <w:rsid w:val="00B330E8"/>
    <w:rsid w:val="00B440FB"/>
    <w:rsid w:val="00B4674F"/>
    <w:rsid w:val="00B517FB"/>
    <w:rsid w:val="00B571AD"/>
    <w:rsid w:val="00B67595"/>
    <w:rsid w:val="00B7140C"/>
    <w:rsid w:val="00B76FBE"/>
    <w:rsid w:val="00B815B9"/>
    <w:rsid w:val="00B81979"/>
    <w:rsid w:val="00B830FA"/>
    <w:rsid w:val="00B85393"/>
    <w:rsid w:val="00B85842"/>
    <w:rsid w:val="00B948DA"/>
    <w:rsid w:val="00B94F0F"/>
    <w:rsid w:val="00B9609E"/>
    <w:rsid w:val="00B9648C"/>
    <w:rsid w:val="00BB76BF"/>
    <w:rsid w:val="00BC236E"/>
    <w:rsid w:val="00BC6DE8"/>
    <w:rsid w:val="00BE0705"/>
    <w:rsid w:val="00BF22DC"/>
    <w:rsid w:val="00BF2997"/>
    <w:rsid w:val="00BF7C45"/>
    <w:rsid w:val="00C00AD5"/>
    <w:rsid w:val="00C03366"/>
    <w:rsid w:val="00C20C36"/>
    <w:rsid w:val="00C25F66"/>
    <w:rsid w:val="00C26ED0"/>
    <w:rsid w:val="00C34950"/>
    <w:rsid w:val="00C44051"/>
    <w:rsid w:val="00C51393"/>
    <w:rsid w:val="00C525FC"/>
    <w:rsid w:val="00C5617A"/>
    <w:rsid w:val="00C56C03"/>
    <w:rsid w:val="00C57A8A"/>
    <w:rsid w:val="00C57FE8"/>
    <w:rsid w:val="00C6549A"/>
    <w:rsid w:val="00C660CE"/>
    <w:rsid w:val="00C71412"/>
    <w:rsid w:val="00C742D3"/>
    <w:rsid w:val="00C8178B"/>
    <w:rsid w:val="00C84336"/>
    <w:rsid w:val="00C8483C"/>
    <w:rsid w:val="00C915BF"/>
    <w:rsid w:val="00CB3B33"/>
    <w:rsid w:val="00CB4F8C"/>
    <w:rsid w:val="00CB736B"/>
    <w:rsid w:val="00CD64BC"/>
    <w:rsid w:val="00CE1115"/>
    <w:rsid w:val="00CE6A12"/>
    <w:rsid w:val="00CF11B0"/>
    <w:rsid w:val="00CF5A50"/>
    <w:rsid w:val="00D0446C"/>
    <w:rsid w:val="00D051AA"/>
    <w:rsid w:val="00D13FCA"/>
    <w:rsid w:val="00D16D4D"/>
    <w:rsid w:val="00D22AF0"/>
    <w:rsid w:val="00D22C95"/>
    <w:rsid w:val="00D241DA"/>
    <w:rsid w:val="00D30822"/>
    <w:rsid w:val="00D35491"/>
    <w:rsid w:val="00D3685C"/>
    <w:rsid w:val="00D37E0D"/>
    <w:rsid w:val="00D47C75"/>
    <w:rsid w:val="00D51983"/>
    <w:rsid w:val="00D60A6D"/>
    <w:rsid w:val="00D61477"/>
    <w:rsid w:val="00D617B2"/>
    <w:rsid w:val="00D63024"/>
    <w:rsid w:val="00D65E82"/>
    <w:rsid w:val="00D67DFC"/>
    <w:rsid w:val="00D87D88"/>
    <w:rsid w:val="00D91DD9"/>
    <w:rsid w:val="00D95848"/>
    <w:rsid w:val="00DA4A85"/>
    <w:rsid w:val="00DB0A75"/>
    <w:rsid w:val="00DB2DA2"/>
    <w:rsid w:val="00DB3B73"/>
    <w:rsid w:val="00DC4B9D"/>
    <w:rsid w:val="00DC4E31"/>
    <w:rsid w:val="00DC700A"/>
    <w:rsid w:val="00DD05F5"/>
    <w:rsid w:val="00DD3718"/>
    <w:rsid w:val="00DD47FE"/>
    <w:rsid w:val="00DE221E"/>
    <w:rsid w:val="00DE2FA6"/>
    <w:rsid w:val="00DE38E6"/>
    <w:rsid w:val="00DF2179"/>
    <w:rsid w:val="00DF224B"/>
    <w:rsid w:val="00DF5CC9"/>
    <w:rsid w:val="00DF7B9B"/>
    <w:rsid w:val="00E001E1"/>
    <w:rsid w:val="00E0375C"/>
    <w:rsid w:val="00E03DA9"/>
    <w:rsid w:val="00E047D9"/>
    <w:rsid w:val="00E07287"/>
    <w:rsid w:val="00E116E5"/>
    <w:rsid w:val="00E14EA6"/>
    <w:rsid w:val="00E15765"/>
    <w:rsid w:val="00E216FF"/>
    <w:rsid w:val="00E21DE1"/>
    <w:rsid w:val="00E335DA"/>
    <w:rsid w:val="00E36B77"/>
    <w:rsid w:val="00E36EA8"/>
    <w:rsid w:val="00E4456A"/>
    <w:rsid w:val="00E458E0"/>
    <w:rsid w:val="00E468DB"/>
    <w:rsid w:val="00E46B37"/>
    <w:rsid w:val="00E47949"/>
    <w:rsid w:val="00E502A7"/>
    <w:rsid w:val="00E54387"/>
    <w:rsid w:val="00E642BF"/>
    <w:rsid w:val="00E660C4"/>
    <w:rsid w:val="00E71E92"/>
    <w:rsid w:val="00E74288"/>
    <w:rsid w:val="00E74FCB"/>
    <w:rsid w:val="00E76ACD"/>
    <w:rsid w:val="00E8268D"/>
    <w:rsid w:val="00E83F0C"/>
    <w:rsid w:val="00E86274"/>
    <w:rsid w:val="00E87242"/>
    <w:rsid w:val="00EA059C"/>
    <w:rsid w:val="00EA0A6B"/>
    <w:rsid w:val="00EB5190"/>
    <w:rsid w:val="00EB679B"/>
    <w:rsid w:val="00EC11D5"/>
    <w:rsid w:val="00ED47C4"/>
    <w:rsid w:val="00ED5890"/>
    <w:rsid w:val="00ED72CF"/>
    <w:rsid w:val="00ED7F4C"/>
    <w:rsid w:val="00EE1AA9"/>
    <w:rsid w:val="00EF17AC"/>
    <w:rsid w:val="00F130CA"/>
    <w:rsid w:val="00F22A92"/>
    <w:rsid w:val="00F239E1"/>
    <w:rsid w:val="00F240F2"/>
    <w:rsid w:val="00F2595B"/>
    <w:rsid w:val="00F32B93"/>
    <w:rsid w:val="00F32DA3"/>
    <w:rsid w:val="00F36E33"/>
    <w:rsid w:val="00F375AF"/>
    <w:rsid w:val="00F432E6"/>
    <w:rsid w:val="00F452A7"/>
    <w:rsid w:val="00F47F5A"/>
    <w:rsid w:val="00F53807"/>
    <w:rsid w:val="00F62AA1"/>
    <w:rsid w:val="00F6612D"/>
    <w:rsid w:val="00F67A7F"/>
    <w:rsid w:val="00F712CE"/>
    <w:rsid w:val="00F80742"/>
    <w:rsid w:val="00F83039"/>
    <w:rsid w:val="00F83CCA"/>
    <w:rsid w:val="00F8523D"/>
    <w:rsid w:val="00F869A1"/>
    <w:rsid w:val="00F91D05"/>
    <w:rsid w:val="00F955DA"/>
    <w:rsid w:val="00FA3263"/>
    <w:rsid w:val="00FA41A2"/>
    <w:rsid w:val="00FB1CE7"/>
    <w:rsid w:val="00FB5128"/>
    <w:rsid w:val="00FB7DFC"/>
    <w:rsid w:val="00FC22B9"/>
    <w:rsid w:val="00FC245F"/>
    <w:rsid w:val="00FC40E0"/>
    <w:rsid w:val="00FE1606"/>
    <w:rsid w:val="00FE7E3D"/>
    <w:rsid w:val="00FF3E04"/>
    <w:rsid w:val="00FF50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7DB050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656A"/>
    <w:pPr>
      <w:ind w:left="720"/>
      <w:contextualSpacing/>
    </w:pPr>
  </w:style>
  <w:style w:type="character" w:customStyle="1" w:styleId="InlineCode">
    <w:name w:val="Inline Code"/>
    <w:uiPriority w:val="1"/>
    <w:rsid w:val="004B7875"/>
    <w:rPr>
      <w:rFonts w:ascii="Consolas" w:hAnsi="Consolas"/>
      <w:sz w:val="22"/>
    </w:rPr>
  </w:style>
  <w:style w:type="character" w:customStyle="1" w:styleId="InlineCodex">
    <w:name w:val="Inline Code x"/>
    <w:basedOn w:val="InlineCode"/>
    <w:uiPriority w:val="1"/>
    <w:qFormat/>
    <w:rsid w:val="000532DD"/>
    <w:rPr>
      <w:rFonts w:ascii="Consolas" w:hAnsi="Consolas"/>
      <w:sz w:val="22"/>
    </w:rPr>
  </w:style>
  <w:style w:type="character" w:styleId="Hyperlink">
    <w:name w:val="Hyperlink"/>
    <w:basedOn w:val="DefaultParagraphFont"/>
    <w:uiPriority w:val="99"/>
    <w:unhideWhenUsed/>
    <w:rsid w:val="00A91311"/>
    <w:rPr>
      <w:color w:val="D2611C" w:themeColor="hyperlink"/>
      <w:u w:val="single"/>
    </w:rPr>
  </w:style>
  <w:style w:type="paragraph" w:styleId="Caption">
    <w:name w:val="caption"/>
    <w:basedOn w:val="Normal"/>
    <w:next w:val="Normal"/>
    <w:unhideWhenUsed/>
    <w:qFormat/>
    <w:rsid w:val="008C2035"/>
    <w:pPr>
      <w:spacing w:after="200"/>
    </w:pPr>
    <w:rPr>
      <w:rFonts w:eastAsia="Times New Roman"/>
      <w:i/>
      <w:iCs/>
      <w:color w:val="575F6D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1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255A9-7D1B-4799-91AE-8379D0E0E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1744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Academic</cp:lastModifiedBy>
  <cp:revision>350</cp:revision>
  <dcterms:created xsi:type="dcterms:W3CDTF">2017-06-21T03:38:00Z</dcterms:created>
  <dcterms:modified xsi:type="dcterms:W3CDTF">2018-03-09T01:18:00Z</dcterms:modified>
</cp:coreProperties>
</file>